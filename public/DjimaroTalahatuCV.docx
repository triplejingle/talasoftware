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page" w:tblpX="1" w:tblpY="-52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965C7D" w14:paraId="03BC522B" w14:textId="77777777" w:rsidTr="00316093">
        <w:trPr>
          <w:trHeight w:val="1843"/>
        </w:trPr>
        <w:tc>
          <w:tcPr>
            <w:tcW w:w="3600" w:type="dxa"/>
            <w:vAlign w:val="bottom"/>
          </w:tcPr>
          <w:p w14:paraId="39F013E9" w14:textId="2CCEA3DC" w:rsidR="001B2ABD" w:rsidRPr="00212A28" w:rsidRDefault="001B2ABD" w:rsidP="009F5D13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4A38A484" w14:textId="77777777" w:rsidR="001B2ABD" w:rsidRPr="00212A28" w:rsidRDefault="001B2ABD" w:rsidP="000A19E6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8B87B0E" w14:textId="77777777" w:rsidR="00BA0DC3" w:rsidRDefault="000A19E6" w:rsidP="000A19E6">
            <w:pPr>
              <w:pStyle w:val="Titel"/>
              <w:rPr>
                <w:lang w:val="en-US"/>
              </w:rPr>
            </w:pPr>
            <w:r w:rsidRPr="009F5D13">
              <w:rPr>
                <w:lang w:val="en-US"/>
              </w:rPr>
              <w:t>Djimaro</w:t>
            </w:r>
          </w:p>
          <w:p w14:paraId="7A0C31BE" w14:textId="7256D864" w:rsidR="001B2ABD" w:rsidRPr="009F5D13" w:rsidRDefault="000A19E6" w:rsidP="000A19E6">
            <w:pPr>
              <w:pStyle w:val="Titel"/>
              <w:rPr>
                <w:lang w:val="en-US"/>
              </w:rPr>
            </w:pPr>
            <w:r w:rsidRPr="009F5D13">
              <w:rPr>
                <w:lang w:val="en-US"/>
              </w:rPr>
              <w:t>Talahatu</w:t>
            </w:r>
          </w:p>
          <w:p w14:paraId="40DD4567" w14:textId="387140E9" w:rsidR="001B2ABD" w:rsidRPr="009F5D13" w:rsidRDefault="009F5D13" w:rsidP="000A19E6">
            <w:pPr>
              <w:pStyle w:val="Ondertitel"/>
              <w:rPr>
                <w:lang w:val="en-US"/>
              </w:rPr>
            </w:pPr>
            <w:r w:rsidRPr="00965C7D">
              <w:rPr>
                <w:spacing w:val="0"/>
                <w:w w:val="70"/>
                <w:lang w:val="en-US"/>
              </w:rPr>
              <w:t>Full stack develope</w:t>
            </w:r>
            <w:r w:rsidRPr="00965C7D">
              <w:rPr>
                <w:spacing w:val="3"/>
                <w:w w:val="70"/>
                <w:lang w:val="en-US"/>
              </w:rPr>
              <w:t>r</w:t>
            </w:r>
          </w:p>
        </w:tc>
      </w:tr>
      <w:tr w:rsidR="001B2ABD" w:rsidRPr="00212A28" w14:paraId="0790C3E7" w14:textId="77777777" w:rsidTr="000A19E6">
        <w:tc>
          <w:tcPr>
            <w:tcW w:w="3600" w:type="dxa"/>
          </w:tcPr>
          <w:p w14:paraId="22166803" w14:textId="7A5D0767" w:rsidR="00036450" w:rsidRPr="00212A28" w:rsidRDefault="00565081" w:rsidP="000A19E6">
            <w:pPr>
              <w:pStyle w:val="Kop3"/>
            </w:pPr>
            <w:r>
              <w:t>Personalia</w:t>
            </w:r>
          </w:p>
          <w:p w14:paraId="2734F943" w14:textId="62CE2C72" w:rsidR="00565081" w:rsidRPr="00212A28" w:rsidRDefault="00565081" w:rsidP="000A19E6">
            <w:r>
              <w:t>Newtonstraat 18</w:t>
            </w:r>
            <w:r w:rsidR="00E81B5C">
              <w:t xml:space="preserve">, </w:t>
            </w:r>
            <w:r>
              <w:t>7316 EX, Apeldoorn, Nederland</w:t>
            </w:r>
          </w:p>
          <w:p w14:paraId="41C94D80" w14:textId="77777777" w:rsidR="00965C7D" w:rsidRPr="00212A28" w:rsidRDefault="00965C7D" w:rsidP="00965C7D">
            <w:r>
              <w:t>06-19583777</w:t>
            </w:r>
          </w:p>
          <w:p w14:paraId="62AF0F59" w14:textId="77777777" w:rsidR="00965C7D" w:rsidRPr="00DA2E35" w:rsidRDefault="00965C7D" w:rsidP="00965C7D">
            <w:pPr>
              <w:rPr>
                <w:rStyle w:val="Hyperlink"/>
              </w:rPr>
            </w:pPr>
            <w:r>
              <w:rPr>
                <w:color w:val="B85A22" w:themeColor="accent2" w:themeShade="BF"/>
                <w:u w:val="single"/>
              </w:rPr>
              <w:t>info@talasoftware.nl</w:t>
            </w:r>
          </w:p>
          <w:p w14:paraId="7AC75E74" w14:textId="7A73E077" w:rsidR="004142CD" w:rsidRDefault="004142CD" w:rsidP="000A19E6"/>
          <w:p w14:paraId="4A77283F" w14:textId="21E22F96" w:rsidR="00565081" w:rsidRDefault="00565081" w:rsidP="000A19E6">
            <w:r>
              <w:t>Nationaliteit: Nederlands</w:t>
            </w:r>
          </w:p>
          <w:p w14:paraId="00BEEF8B" w14:textId="77777777" w:rsidR="00565081" w:rsidRDefault="00565081" w:rsidP="000A19E6"/>
          <w:p w14:paraId="460F0832" w14:textId="47B4E652" w:rsidR="00565081" w:rsidRPr="00C30E45" w:rsidRDefault="00565081" w:rsidP="000A19E6">
            <w:r w:rsidRPr="00C30E45">
              <w:t>Rijbewijs:</w:t>
            </w:r>
            <w:r w:rsidR="00EC567D">
              <w:t xml:space="preserve"> </w:t>
            </w:r>
            <w:r w:rsidRPr="00C30E45">
              <w:t>B</w:t>
            </w:r>
          </w:p>
          <w:p w14:paraId="3C502F69" w14:textId="37F847F1" w:rsidR="00565081" w:rsidRDefault="00565081" w:rsidP="000A19E6"/>
          <w:p w14:paraId="088AA267" w14:textId="01F4A81E" w:rsidR="00565081" w:rsidRDefault="00565081" w:rsidP="000A19E6">
            <w:r>
              <w:t>Geboortedatum:</w:t>
            </w:r>
            <w:r w:rsidR="00EC567D">
              <w:t xml:space="preserve"> </w:t>
            </w:r>
            <w:r>
              <w:t>21-02-1993</w:t>
            </w:r>
          </w:p>
          <w:p w14:paraId="54133EED" w14:textId="77777777" w:rsidR="00644988" w:rsidRDefault="00644988" w:rsidP="000A19E6"/>
          <w:p w14:paraId="2E48C62C" w14:textId="75B339E2" w:rsidR="00055560" w:rsidRPr="00965C7D" w:rsidRDefault="00055560" w:rsidP="000A19E6">
            <w:pPr>
              <w:rPr>
                <w:lang w:val="en-US"/>
              </w:rPr>
            </w:pPr>
            <w:proofErr w:type="spellStart"/>
            <w:r w:rsidRPr="00965C7D">
              <w:rPr>
                <w:lang w:val="en-US"/>
              </w:rPr>
              <w:t>Linkedin</w:t>
            </w:r>
            <w:proofErr w:type="spellEnd"/>
            <w:r w:rsidRPr="00965C7D">
              <w:rPr>
                <w:lang w:val="en-US"/>
              </w:rPr>
              <w:t>:</w:t>
            </w:r>
            <w:r w:rsidR="00EC567D" w:rsidRPr="00965C7D">
              <w:rPr>
                <w:lang w:val="en-US"/>
              </w:rPr>
              <w:t xml:space="preserve"> </w:t>
            </w:r>
            <w:r w:rsidRPr="00965C7D">
              <w:rPr>
                <w:lang w:val="en-US"/>
              </w:rPr>
              <w:t>https://www.linkedin.com/in/djimaro-talahatu-727a8673/</w:t>
            </w:r>
          </w:p>
          <w:p w14:paraId="4D7F7144" w14:textId="5325715B" w:rsidR="004D3011" w:rsidRPr="00EC567D" w:rsidRDefault="00EC567D" w:rsidP="000A19E6">
            <w:pPr>
              <w:pStyle w:val="Kop3"/>
              <w:rPr>
                <w:lang w:val="en-US"/>
              </w:rPr>
            </w:pPr>
            <w:r w:rsidRPr="00EC567D">
              <w:rPr>
                <w:lang w:val="en-US"/>
              </w:rPr>
              <w:t>S</w:t>
            </w:r>
            <w:r>
              <w:rPr>
                <w:lang w:val="en-US"/>
              </w:rPr>
              <w:t>kills</w:t>
            </w:r>
          </w:p>
          <w:p w14:paraId="33134977" w14:textId="00FA4E15" w:rsidR="000B66A3" w:rsidRDefault="00EC567D" w:rsidP="000B66A3">
            <w:pPr>
              <w:rPr>
                <w:lang w:val="en-US"/>
              </w:rPr>
            </w:pPr>
            <w:r w:rsidRPr="00EC567D">
              <w:rPr>
                <w:lang w:val="en-US"/>
              </w:rPr>
              <w:t>SQL, C# (MVC, .NET, Entity Framework, Rest APIs), HTML &amp; CS</w:t>
            </w:r>
            <w:r>
              <w:rPr>
                <w:lang w:val="en-US"/>
              </w:rPr>
              <w:t>S</w:t>
            </w:r>
            <w:r w:rsidRPr="00EC567D">
              <w:rPr>
                <w:lang w:val="en-US"/>
              </w:rPr>
              <w:t>, React (</w:t>
            </w:r>
            <w:proofErr w:type="spellStart"/>
            <w:r w:rsidRPr="00EC567D">
              <w:rPr>
                <w:lang w:val="en-US"/>
              </w:rPr>
              <w:t>NextJs</w:t>
            </w:r>
            <w:proofErr w:type="spellEnd"/>
            <w:r w:rsidRPr="00EC567D">
              <w:rPr>
                <w:lang w:val="en-US"/>
              </w:rPr>
              <w:t>, Redux, React hook form)</w:t>
            </w:r>
            <w:r>
              <w:rPr>
                <w:lang w:val="en-US"/>
              </w:rPr>
              <w:t xml:space="preserve">, </w:t>
            </w:r>
            <w:r w:rsidRPr="00EC567D">
              <w:rPr>
                <w:lang w:val="en-US"/>
              </w:rPr>
              <w:t>JSON, REST</w:t>
            </w:r>
          </w:p>
          <w:p w14:paraId="69DCE5EB" w14:textId="5BE4C34F" w:rsidR="009F5D13" w:rsidRPr="00EC567D" w:rsidRDefault="009F5D13" w:rsidP="009F5D13">
            <w:pPr>
              <w:pStyle w:val="Kop3"/>
              <w:rPr>
                <w:lang w:val="en-US"/>
              </w:rPr>
            </w:pPr>
            <w:r>
              <w:rPr>
                <w:lang w:val="en-US"/>
              </w:rPr>
              <w:t>Prestaties</w:t>
            </w:r>
          </w:p>
          <w:p w14:paraId="05BE9A92" w14:textId="2DBAAD83" w:rsidR="009F5D13" w:rsidRPr="00316093" w:rsidRDefault="009F5D13" w:rsidP="009F5D13">
            <w:pPr>
              <w:pStyle w:val="Lijstalinea"/>
              <w:numPr>
                <w:ilvl w:val="0"/>
                <w:numId w:val="16"/>
              </w:numPr>
              <w:rPr>
                <w:b/>
                <w:bCs/>
              </w:rPr>
            </w:pPr>
            <w:r w:rsidRPr="00316093">
              <w:rPr>
                <w:b/>
                <w:bCs/>
              </w:rPr>
              <w:t xml:space="preserve">Prestaties </w:t>
            </w:r>
            <w:r w:rsidR="00316093">
              <w:rPr>
                <w:b/>
                <w:bCs/>
              </w:rPr>
              <w:t>hoofdfunctionaliteit</w:t>
            </w:r>
            <w:r w:rsidRPr="00316093">
              <w:rPr>
                <w:b/>
                <w:bCs/>
              </w:rPr>
              <w:t xml:space="preserve"> </w:t>
            </w:r>
            <w:r w:rsidR="00316093" w:rsidRPr="00316093">
              <w:rPr>
                <w:b/>
                <w:bCs/>
              </w:rPr>
              <w:t xml:space="preserve">van app </w:t>
            </w:r>
            <w:r w:rsidRPr="00316093">
              <w:rPr>
                <w:b/>
                <w:bCs/>
              </w:rPr>
              <w:t>verbeterd.</w:t>
            </w:r>
          </w:p>
          <w:p w14:paraId="3BE03E2C" w14:textId="3DE15B30" w:rsidR="009F5D13" w:rsidRDefault="00316093" w:rsidP="00BA0DC3">
            <w:pPr>
              <w:pStyle w:val="Lijstalinea"/>
            </w:pPr>
            <w:r>
              <w:t>Onderzoeken mogelijkheden om de prestaties te verbeteren met als resultaat dat de 75% sneller reageert.</w:t>
            </w:r>
          </w:p>
          <w:p w14:paraId="4BF2DB03" w14:textId="1A61193C" w:rsidR="00B82DB3" w:rsidRPr="00B82DB3" w:rsidRDefault="00B82DB3" w:rsidP="00B82DB3">
            <w:pPr>
              <w:pStyle w:val="Lijstalinea"/>
              <w:numPr>
                <w:ilvl w:val="0"/>
                <w:numId w:val="16"/>
              </w:numPr>
              <w:rPr>
                <w:b/>
                <w:bCs/>
              </w:rPr>
            </w:pPr>
            <w:r w:rsidRPr="00B82DB3">
              <w:rPr>
                <w:b/>
                <w:bCs/>
              </w:rPr>
              <w:t>Verbeteren code kwaliteit.</w:t>
            </w:r>
          </w:p>
          <w:p w14:paraId="004D1FD0" w14:textId="77D4C58F" w:rsidR="00B82DB3" w:rsidRPr="00BA0DC3" w:rsidRDefault="00B82DB3" w:rsidP="00B82DB3">
            <w:pPr>
              <w:pStyle w:val="Lijstalinea"/>
            </w:pPr>
            <w:r>
              <w:t>Praktische uitleg geven over code kwaliteit met als resultaat dat 1/3</w:t>
            </w:r>
            <w:r>
              <w:rPr>
                <w:vertAlign w:val="superscript"/>
              </w:rPr>
              <w:t xml:space="preserve"> </w:t>
            </w:r>
            <w:r>
              <w:t>van het team betere code produceert.</w:t>
            </w:r>
          </w:p>
          <w:p w14:paraId="43BB9CFC" w14:textId="39A44ACB" w:rsidR="009F5D13" w:rsidRDefault="009F5D13" w:rsidP="009F5D13">
            <w:pPr>
              <w:pStyle w:val="Lijstalinea"/>
              <w:numPr>
                <w:ilvl w:val="0"/>
                <w:numId w:val="16"/>
              </w:numPr>
              <w:rPr>
                <w:b/>
                <w:bCs/>
              </w:rPr>
            </w:pPr>
            <w:r w:rsidRPr="00316093">
              <w:rPr>
                <w:b/>
                <w:bCs/>
              </w:rPr>
              <w:t>Ver</w:t>
            </w:r>
            <w:r w:rsidR="00316093">
              <w:rPr>
                <w:b/>
                <w:bCs/>
              </w:rPr>
              <w:t>snellen van pro</w:t>
            </w:r>
            <w:r w:rsidRPr="00316093">
              <w:rPr>
                <w:b/>
                <w:bCs/>
              </w:rPr>
              <w:t xml:space="preserve"> tussen </w:t>
            </w:r>
            <w:r w:rsidR="00BA0DC3" w:rsidRPr="00316093">
              <w:rPr>
                <w:b/>
                <w:bCs/>
              </w:rPr>
              <w:t>afdelingen.</w:t>
            </w:r>
          </w:p>
          <w:p w14:paraId="7F130869" w14:textId="7DD94C8A" w:rsidR="00316093" w:rsidRPr="00BA0DC3" w:rsidRDefault="00B82DB3" w:rsidP="007B40F5">
            <w:pPr>
              <w:pStyle w:val="Lijstalinea"/>
            </w:pPr>
            <w:r>
              <w:t>Ontwikkelen van documentatie met als resultaat dat er over meerdere complexe processen minder vragen worden gesteld.</w:t>
            </w:r>
          </w:p>
          <w:p w14:paraId="2A952047" w14:textId="57C54D47" w:rsidR="00CD54AD" w:rsidRPr="00A9277D" w:rsidRDefault="00EC567D" w:rsidP="00CD54AD">
            <w:pPr>
              <w:pStyle w:val="Kop3"/>
            </w:pPr>
            <w:r>
              <w:t>Hobbys</w:t>
            </w:r>
          </w:p>
          <w:p w14:paraId="36173918" w14:textId="674172A5" w:rsidR="000B66A3" w:rsidRPr="00A9277D" w:rsidRDefault="00EC567D" w:rsidP="00316093">
            <w:r>
              <w:t>Werken aan bingo applicatie</w:t>
            </w:r>
            <w:r w:rsidR="00316093">
              <w:t xml:space="preserve">, </w:t>
            </w:r>
            <w:proofErr w:type="spellStart"/>
            <w:r>
              <w:t>Netfli</w:t>
            </w:r>
            <w:r w:rsidR="00316093">
              <w:t>ix</w:t>
            </w:r>
            <w:proofErr w:type="spellEnd"/>
            <w:r w:rsidR="00316093">
              <w:t xml:space="preserve">, </w:t>
            </w:r>
            <w:r>
              <w:t>Gitaar spelen</w:t>
            </w:r>
            <w:r w:rsidR="00316093">
              <w:t>,</w:t>
            </w:r>
            <w:r w:rsidR="0058263C">
              <w:t xml:space="preserve"> </w:t>
            </w:r>
            <w:r>
              <w:t>Gamen</w:t>
            </w:r>
            <w:r w:rsidR="00316093">
              <w:t xml:space="preserve">, </w:t>
            </w:r>
            <w:r>
              <w:t xml:space="preserve">Lezen </w:t>
            </w:r>
          </w:p>
        </w:tc>
        <w:tc>
          <w:tcPr>
            <w:tcW w:w="720" w:type="dxa"/>
          </w:tcPr>
          <w:p w14:paraId="33F626A9" w14:textId="77777777" w:rsidR="001B2ABD" w:rsidRPr="00A9277D" w:rsidRDefault="001B2ABD" w:rsidP="000A19E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5C067D2397F44CD93D53071957164B2"/>
              </w:placeholder>
              <w:temporary/>
              <w:showingPlcHdr/>
              <w15:appearance w15:val="hidden"/>
            </w:sdtPr>
            <w:sdtContent>
              <w:p w14:paraId="0535EC2D" w14:textId="77777777" w:rsidR="001B2ABD" w:rsidRPr="00543DFA" w:rsidRDefault="00E25A26" w:rsidP="000A19E6">
                <w:pPr>
                  <w:pStyle w:val="Kop2"/>
                  <w:rPr>
                    <w:lang w:val="en-US"/>
                  </w:rPr>
                </w:pPr>
                <w:r w:rsidRPr="00543DFA">
                  <w:rPr>
                    <w:lang w:val="en-US" w:bidi="nl-NL"/>
                  </w:rPr>
                  <w:t>OPLEIDING</w:t>
                </w:r>
              </w:p>
            </w:sdtContent>
          </w:sdt>
          <w:p w14:paraId="00B23878" w14:textId="0433BFC2" w:rsidR="00036450" w:rsidRPr="00543DFA" w:rsidRDefault="000A19E6" w:rsidP="000A19E6">
            <w:pPr>
              <w:pStyle w:val="Kop4"/>
              <w:rPr>
                <w:lang w:val="en-US"/>
              </w:rPr>
            </w:pPr>
            <w:r w:rsidRPr="00543DFA">
              <w:rPr>
                <w:lang w:val="en-US"/>
              </w:rPr>
              <w:t xml:space="preserve">HBO-ICT </w:t>
            </w:r>
            <w:proofErr w:type="spellStart"/>
            <w:r w:rsidRPr="00543DFA">
              <w:rPr>
                <w:lang w:val="en-US"/>
              </w:rPr>
              <w:t>profiel</w:t>
            </w:r>
            <w:proofErr w:type="spellEnd"/>
            <w:r w:rsidRPr="00543DFA">
              <w:rPr>
                <w:lang w:val="en-US"/>
              </w:rPr>
              <w:t xml:space="preserve">: software development HAN, Arnhem </w:t>
            </w:r>
          </w:p>
          <w:p w14:paraId="680B0B04" w14:textId="74494CDF" w:rsidR="00CC0C6D" w:rsidRPr="00EC567D" w:rsidRDefault="000A19E6" w:rsidP="000A19E6">
            <w:pPr>
              <w:pStyle w:val="Datum"/>
              <w:rPr>
                <w:lang w:val="en-US" w:bidi="nl-NL"/>
              </w:rPr>
            </w:pPr>
            <w:r w:rsidRPr="00EC567D">
              <w:rPr>
                <w:lang w:val="en-US"/>
              </w:rPr>
              <w:t xml:space="preserve">2015 - </w:t>
            </w:r>
            <w:r w:rsidR="00B55B3A" w:rsidRPr="00EC567D">
              <w:rPr>
                <w:lang w:val="en-US"/>
              </w:rPr>
              <w:t>2022</w:t>
            </w:r>
            <w:r w:rsidR="00CC0C6D" w:rsidRPr="00EC567D">
              <w:rPr>
                <w:lang w:val="en-US" w:bidi="nl-NL"/>
              </w:rPr>
              <w:t xml:space="preserve"> </w:t>
            </w:r>
            <w:r w:rsidR="00EC567D">
              <w:rPr>
                <w:lang w:val="en-US" w:bidi="nl-NL"/>
              </w:rPr>
              <w:br/>
            </w:r>
          </w:p>
          <w:p w14:paraId="479B786D" w14:textId="1D889135" w:rsidR="000B66A3" w:rsidRDefault="00B026FC" w:rsidP="00025834">
            <w:pPr>
              <w:rPr>
                <w:lang w:val="en-US" w:bidi="nl-NL"/>
              </w:rPr>
            </w:pPr>
            <w:r w:rsidRPr="00353CD9">
              <w:rPr>
                <w:lang w:val="en-US" w:bidi="nl-NL"/>
              </w:rPr>
              <w:t>Scrum</w:t>
            </w:r>
            <w:r>
              <w:rPr>
                <w:lang w:val="en-US" w:bidi="nl-NL"/>
              </w:rPr>
              <w:t xml:space="preserve">, </w:t>
            </w:r>
            <w:r w:rsidR="002E3B85" w:rsidRPr="00B026FC">
              <w:rPr>
                <w:lang w:val="en-US" w:bidi="nl-NL"/>
              </w:rPr>
              <w:t xml:space="preserve">Use Cases, </w:t>
            </w:r>
            <w:r w:rsidR="00F12D0F" w:rsidRPr="00B026FC">
              <w:rPr>
                <w:lang w:val="en-US" w:bidi="nl-NL"/>
              </w:rPr>
              <w:t>UML</w:t>
            </w:r>
            <w:r w:rsidR="002E3B85" w:rsidRPr="00B026FC">
              <w:rPr>
                <w:lang w:val="en-US" w:bidi="nl-NL"/>
              </w:rPr>
              <w:t xml:space="preserve">, </w:t>
            </w:r>
            <w:proofErr w:type="spellStart"/>
            <w:r w:rsidR="002E3B85" w:rsidRPr="00B026FC">
              <w:rPr>
                <w:lang w:val="en-US" w:bidi="nl-NL"/>
              </w:rPr>
              <w:t>architectuur</w:t>
            </w:r>
            <w:proofErr w:type="spellEnd"/>
            <w:r w:rsidR="002E3B85" w:rsidRPr="00B026FC">
              <w:rPr>
                <w:lang w:val="en-US" w:bidi="nl-NL"/>
              </w:rPr>
              <w:t xml:space="preserve"> analysis </w:t>
            </w:r>
            <w:proofErr w:type="spellStart"/>
            <w:r w:rsidR="002E3B85" w:rsidRPr="00B026FC">
              <w:rPr>
                <w:lang w:val="en-US" w:bidi="nl-NL"/>
              </w:rPr>
              <w:t>en</w:t>
            </w:r>
            <w:proofErr w:type="spellEnd"/>
            <w:r w:rsidR="002E3B85" w:rsidRPr="00B026FC">
              <w:rPr>
                <w:lang w:val="en-US" w:bidi="nl-NL"/>
              </w:rPr>
              <w:t xml:space="preserve"> design, </w:t>
            </w:r>
            <w:r w:rsidR="000B66A3" w:rsidRPr="00B026FC">
              <w:rPr>
                <w:lang w:val="en-US" w:bidi="nl-NL"/>
              </w:rPr>
              <w:t>Object oriented analysis</w:t>
            </w:r>
            <w:r>
              <w:rPr>
                <w:lang w:val="en-US" w:bidi="nl-NL"/>
              </w:rPr>
              <w:t xml:space="preserve"> </w:t>
            </w:r>
            <w:proofErr w:type="spellStart"/>
            <w:r w:rsidR="000B66A3" w:rsidRPr="00B026FC">
              <w:rPr>
                <w:lang w:val="en-US" w:bidi="nl-NL"/>
              </w:rPr>
              <w:t>en</w:t>
            </w:r>
            <w:proofErr w:type="spellEnd"/>
            <w:r w:rsidR="000B66A3" w:rsidRPr="00B026FC">
              <w:rPr>
                <w:lang w:val="en-US" w:bidi="nl-NL"/>
              </w:rPr>
              <w:t xml:space="preserve"> design</w:t>
            </w:r>
            <w:r>
              <w:rPr>
                <w:lang w:val="en-US" w:bidi="nl-NL"/>
              </w:rPr>
              <w:t>,</w:t>
            </w:r>
            <w:r w:rsidR="00EC567D">
              <w:rPr>
                <w:lang w:val="en-US" w:bidi="nl-NL"/>
              </w:rPr>
              <w:t xml:space="preserve"> Java,</w:t>
            </w:r>
            <w:r>
              <w:rPr>
                <w:lang w:val="en-US" w:bidi="nl-NL"/>
              </w:rPr>
              <w:t xml:space="preserve"> SOLID</w:t>
            </w:r>
            <w:r w:rsidR="00D857D3">
              <w:rPr>
                <w:lang w:val="en-US" w:bidi="nl-NL"/>
              </w:rPr>
              <w:t>, design patterns</w:t>
            </w:r>
            <w:r>
              <w:rPr>
                <w:lang w:val="en-US" w:bidi="nl-NL"/>
              </w:rPr>
              <w:t>,</w:t>
            </w:r>
            <w:r w:rsidR="00735B71">
              <w:rPr>
                <w:lang w:val="en-US" w:bidi="nl-NL"/>
              </w:rPr>
              <w:t xml:space="preserve"> refactoring, unit tests, integrated test,</w:t>
            </w:r>
            <w:r>
              <w:rPr>
                <w:lang w:val="en-US" w:bidi="nl-NL"/>
              </w:rPr>
              <w:t xml:space="preserve"> </w:t>
            </w:r>
            <w:r w:rsidR="000B66A3" w:rsidRPr="00B026FC">
              <w:rPr>
                <w:lang w:val="en-US" w:bidi="nl-NL"/>
              </w:rPr>
              <w:t>databases</w:t>
            </w:r>
            <w:r>
              <w:rPr>
                <w:lang w:val="en-US" w:bidi="nl-NL"/>
              </w:rPr>
              <w:t>,</w:t>
            </w:r>
            <w:r w:rsidR="00353CD9" w:rsidRPr="00B026FC">
              <w:rPr>
                <w:lang w:val="en-US" w:bidi="nl-NL"/>
              </w:rPr>
              <w:t xml:space="preserve"> </w:t>
            </w:r>
            <w:r w:rsidR="00353CD9" w:rsidRPr="00353CD9">
              <w:rPr>
                <w:lang w:val="en-US" w:bidi="nl-NL"/>
              </w:rPr>
              <w:t xml:space="preserve">Triggers, stored procedures </w:t>
            </w:r>
            <w:proofErr w:type="spellStart"/>
            <w:r w:rsidR="00353CD9" w:rsidRPr="00353CD9">
              <w:rPr>
                <w:lang w:val="en-US" w:bidi="nl-NL"/>
              </w:rPr>
              <w:t>en</w:t>
            </w:r>
            <w:proofErr w:type="spellEnd"/>
            <w:r w:rsidR="00353CD9" w:rsidRPr="00353CD9">
              <w:rPr>
                <w:lang w:val="en-US" w:bidi="nl-NL"/>
              </w:rPr>
              <w:t xml:space="preserve"> user defined functions</w:t>
            </w:r>
            <w:r>
              <w:rPr>
                <w:lang w:val="en-US" w:bidi="nl-NL"/>
              </w:rPr>
              <w:t>.</w:t>
            </w:r>
            <w:r w:rsidR="001715CB" w:rsidRPr="00353CD9">
              <w:rPr>
                <w:lang w:val="en-US" w:bidi="nl-NL"/>
              </w:rPr>
              <w:t xml:space="preserve"> </w:t>
            </w:r>
          </w:p>
          <w:p w14:paraId="24998308" w14:textId="240244F5" w:rsidR="00B22BE8" w:rsidRPr="009F5D13" w:rsidRDefault="00EC567D" w:rsidP="00B22BE8">
            <w:pPr>
              <w:pStyle w:val="Kop2"/>
              <w:rPr>
                <w:lang w:val="en-US"/>
              </w:rPr>
            </w:pPr>
            <w:r w:rsidRPr="009F5D13">
              <w:rPr>
                <w:lang w:val="en-US"/>
              </w:rPr>
              <w:t>WerkERvaring</w:t>
            </w:r>
          </w:p>
          <w:p w14:paraId="30448121" w14:textId="1584E0C5" w:rsidR="00B22BE8" w:rsidRPr="00EC567D" w:rsidRDefault="00EC567D" w:rsidP="00B22BE8">
            <w:pPr>
              <w:pStyle w:val="Kop4"/>
              <w:rPr>
                <w:lang w:val="en-US"/>
              </w:rPr>
            </w:pPr>
            <w:r>
              <w:rPr>
                <w:lang w:val="en-US"/>
              </w:rPr>
              <w:t>Triniti Solutions</w:t>
            </w:r>
            <w:r w:rsidRPr="00EC567D">
              <w:rPr>
                <w:lang w:val="en-US"/>
              </w:rPr>
              <w:t xml:space="preserve"> (Freelancer) Full stack developer</w:t>
            </w:r>
            <w:r w:rsidR="009F5D13">
              <w:rPr>
                <w:lang w:val="en-US"/>
              </w:rPr>
              <w:t xml:space="preserve"> (C#, React, SQL)</w:t>
            </w:r>
          </w:p>
          <w:p w14:paraId="4F1AA3CE" w14:textId="030E6874" w:rsidR="00B22BE8" w:rsidRPr="00EC567D" w:rsidRDefault="00EC567D" w:rsidP="00B22BE8">
            <w:pPr>
              <w:pStyle w:val="Kop4"/>
              <w:rPr>
                <w:b w:val="0"/>
                <w:bCs/>
                <w:lang w:val="en-US" w:bidi="nl-NL"/>
              </w:rPr>
            </w:pPr>
            <w:r w:rsidRPr="00EC567D">
              <w:rPr>
                <w:b w:val="0"/>
                <w:bCs/>
                <w:lang w:val="en-US"/>
              </w:rPr>
              <w:t>2022</w:t>
            </w:r>
            <w:r w:rsidR="00B22BE8" w:rsidRPr="00EC567D">
              <w:rPr>
                <w:b w:val="0"/>
                <w:bCs/>
                <w:lang w:val="en-US" w:bidi="nl-NL"/>
              </w:rPr>
              <w:t xml:space="preserve"> -  </w:t>
            </w:r>
            <w:r w:rsidRPr="00EC567D">
              <w:rPr>
                <w:b w:val="0"/>
                <w:bCs/>
                <w:lang w:val="en-US" w:bidi="nl-NL"/>
              </w:rPr>
              <w:t>Heden</w:t>
            </w:r>
          </w:p>
          <w:p w14:paraId="5E012915" w14:textId="53CB810D" w:rsidR="00EC567D" w:rsidRPr="00EC567D" w:rsidRDefault="00EC567D" w:rsidP="00EC567D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 w:rsidRPr="00EC567D">
              <w:rPr>
                <w:lang w:bidi="nl-NL"/>
              </w:rPr>
              <w:t xml:space="preserve">Verbeteren van stabiliteit, </w:t>
            </w:r>
            <w:proofErr w:type="spellStart"/>
            <w:r w:rsidRPr="00EC567D">
              <w:rPr>
                <w:lang w:bidi="nl-NL"/>
              </w:rPr>
              <w:t>onderhoudbaarheid</w:t>
            </w:r>
            <w:proofErr w:type="spellEnd"/>
            <w:r>
              <w:rPr>
                <w:lang w:bidi="nl-NL"/>
              </w:rPr>
              <w:t>, analyseerbaarheid en wijzigbaarheid van microservices.</w:t>
            </w:r>
          </w:p>
          <w:p w14:paraId="2135E62D" w14:textId="02DF83AF" w:rsidR="00EC567D" w:rsidRDefault="00FB6E32" w:rsidP="00EC567D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 w:rsidRPr="00452D7D">
              <w:rPr>
                <w:lang w:bidi="nl-NL"/>
              </w:rPr>
              <w:t xml:space="preserve">Implementeren van monitoring </w:t>
            </w:r>
            <w:r w:rsidR="00452D7D" w:rsidRPr="00452D7D">
              <w:rPr>
                <w:lang w:bidi="nl-NL"/>
              </w:rPr>
              <w:t>service</w:t>
            </w:r>
            <w:r w:rsidR="00C778A3">
              <w:rPr>
                <w:lang w:bidi="nl-NL"/>
              </w:rPr>
              <w:t>.</w:t>
            </w:r>
          </w:p>
          <w:p w14:paraId="764A2578" w14:textId="6E1F9F59" w:rsidR="00A256AA" w:rsidRDefault="00A256AA" w:rsidP="00A256AA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 w:rsidRPr="00A256AA">
              <w:rPr>
                <w:lang w:bidi="nl-NL"/>
              </w:rPr>
              <w:t>Implementeren</w:t>
            </w:r>
            <w:r>
              <w:rPr>
                <w:lang w:bidi="nl-NL"/>
              </w:rPr>
              <w:t xml:space="preserve"> en </w:t>
            </w:r>
            <w:proofErr w:type="spellStart"/>
            <w:r>
              <w:rPr>
                <w:lang w:bidi="nl-NL"/>
              </w:rPr>
              <w:t>designen</w:t>
            </w:r>
            <w:proofErr w:type="spellEnd"/>
            <w:r>
              <w:rPr>
                <w:lang w:bidi="nl-NL"/>
              </w:rPr>
              <w:t xml:space="preserve"> van</w:t>
            </w:r>
            <w:r w:rsidRPr="00A256AA">
              <w:rPr>
                <w:lang w:bidi="nl-NL"/>
              </w:rPr>
              <w:t xml:space="preserve"> functioneel en niet functionele features.(</w:t>
            </w:r>
            <w:proofErr w:type="spellStart"/>
            <w:r w:rsidRPr="00A256AA">
              <w:rPr>
                <w:lang w:bidi="nl-NL"/>
              </w:rPr>
              <w:t>frontend</w:t>
            </w:r>
            <w:proofErr w:type="spellEnd"/>
            <w:r>
              <w:rPr>
                <w:lang w:bidi="nl-NL"/>
              </w:rPr>
              <w:t xml:space="preserve"> en backend)</w:t>
            </w:r>
          </w:p>
          <w:p w14:paraId="0FC5292B" w14:textId="13E3C5C4" w:rsidR="00A256AA" w:rsidRDefault="00A256AA" w:rsidP="009F5D13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>
              <w:rPr>
                <w:lang w:bidi="nl-NL"/>
              </w:rPr>
              <w:t xml:space="preserve">Onderzoeken </w:t>
            </w:r>
            <w:r w:rsidR="009F5D13">
              <w:rPr>
                <w:lang w:bidi="nl-NL"/>
              </w:rPr>
              <w:t>naar toepasbaarheid van</w:t>
            </w:r>
            <w:r>
              <w:rPr>
                <w:lang w:bidi="nl-NL"/>
              </w:rPr>
              <w:t xml:space="preserve"> nieuwe </w:t>
            </w:r>
            <w:proofErr w:type="spellStart"/>
            <w:r>
              <w:rPr>
                <w:lang w:bidi="nl-NL"/>
              </w:rPr>
              <w:t>technoloy</w:t>
            </w:r>
            <w:proofErr w:type="spellEnd"/>
            <w:r>
              <w:rPr>
                <w:lang w:bidi="nl-NL"/>
              </w:rPr>
              <w:t xml:space="preserve"> (</w:t>
            </w:r>
            <w:proofErr w:type="spellStart"/>
            <w:r>
              <w:rPr>
                <w:lang w:bidi="nl-NL"/>
              </w:rPr>
              <w:t>Cypress</w:t>
            </w:r>
            <w:proofErr w:type="spellEnd"/>
            <w:r>
              <w:rPr>
                <w:lang w:bidi="nl-NL"/>
              </w:rPr>
              <w:t xml:space="preserve">, </w:t>
            </w:r>
            <w:proofErr w:type="spellStart"/>
            <w:r>
              <w:rPr>
                <w:lang w:bidi="nl-NL"/>
              </w:rPr>
              <w:t>Playwright</w:t>
            </w:r>
            <w:proofErr w:type="spellEnd"/>
            <w:r>
              <w:rPr>
                <w:lang w:bidi="nl-NL"/>
              </w:rPr>
              <w:t>)</w:t>
            </w:r>
            <w:r w:rsidR="009F5D13">
              <w:rPr>
                <w:lang w:bidi="nl-NL"/>
              </w:rPr>
              <w:t>.</w:t>
            </w:r>
          </w:p>
          <w:p w14:paraId="603542A3" w14:textId="2C1E6FB1" w:rsidR="009F5D13" w:rsidRDefault="009F5D13" w:rsidP="009F5D13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>
              <w:rPr>
                <w:lang w:bidi="nl-NL"/>
              </w:rPr>
              <w:t>Migreren van data middels kleine conversie script.</w:t>
            </w:r>
          </w:p>
          <w:p w14:paraId="6D7E25C3" w14:textId="14DA4829" w:rsidR="00BA0DC3" w:rsidRDefault="009F5D13" w:rsidP="00BA0DC3">
            <w:pPr>
              <w:pStyle w:val="Lijstalinea"/>
              <w:numPr>
                <w:ilvl w:val="0"/>
                <w:numId w:val="15"/>
              </w:numPr>
              <w:rPr>
                <w:lang w:bidi="nl-NL"/>
              </w:rPr>
            </w:pPr>
            <w:r>
              <w:rPr>
                <w:lang w:bidi="nl-NL"/>
              </w:rPr>
              <w:t>Oplossen van bugs.</w:t>
            </w:r>
          </w:p>
          <w:p w14:paraId="692EB5A2" w14:textId="77777777" w:rsidR="00A256AA" w:rsidRDefault="00A256AA" w:rsidP="00A256AA">
            <w:pPr>
              <w:rPr>
                <w:lang w:bidi="nl-NL"/>
              </w:rPr>
            </w:pPr>
          </w:p>
          <w:p w14:paraId="6708BDAC" w14:textId="77777777" w:rsidR="00A256AA" w:rsidRPr="00A256AA" w:rsidRDefault="00A256AA" w:rsidP="009F5D13">
            <w:pPr>
              <w:rPr>
                <w:lang w:bidi="nl-NL"/>
              </w:rPr>
            </w:pPr>
          </w:p>
          <w:p w14:paraId="7E4F7A99" w14:textId="12740EAF" w:rsidR="00B22BE8" w:rsidRPr="00E81B5C" w:rsidRDefault="00EC567D" w:rsidP="00B22BE8">
            <w:pPr>
              <w:rPr>
                <w:lang w:val="en-US" w:bidi="nl-NL"/>
              </w:rPr>
            </w:pPr>
            <w:r w:rsidRPr="00EC567D">
              <w:rPr>
                <w:lang w:val="en-US" w:bidi="nl-NL"/>
              </w:rPr>
              <w:t>C#, MVC, .NET, Entity framework, Depe</w:t>
            </w:r>
            <w:r>
              <w:rPr>
                <w:lang w:val="en-US" w:bidi="nl-NL"/>
              </w:rPr>
              <w:t>ndency injection, MSSQL</w:t>
            </w:r>
            <w:r>
              <w:rPr>
                <w:lang w:val="en-US" w:bidi="nl-NL"/>
              </w:rPr>
              <w:br/>
              <w:t xml:space="preserve">React, </w:t>
            </w:r>
            <w:proofErr w:type="spellStart"/>
            <w:r>
              <w:rPr>
                <w:lang w:val="en-US" w:bidi="nl-NL"/>
              </w:rPr>
              <w:t>NodeJs</w:t>
            </w:r>
            <w:proofErr w:type="spellEnd"/>
            <w:r>
              <w:rPr>
                <w:lang w:val="en-US" w:bidi="nl-NL"/>
              </w:rPr>
              <w:t xml:space="preserve">, </w:t>
            </w:r>
            <w:proofErr w:type="spellStart"/>
            <w:r>
              <w:rPr>
                <w:lang w:val="en-US" w:bidi="nl-NL"/>
              </w:rPr>
              <w:t>Javascript</w:t>
            </w:r>
            <w:proofErr w:type="spellEnd"/>
            <w:r>
              <w:rPr>
                <w:lang w:val="en-US" w:bidi="nl-NL"/>
              </w:rPr>
              <w:t>, Redux, React hook form</w:t>
            </w:r>
          </w:p>
          <w:p w14:paraId="09030C13" w14:textId="7646FFA0" w:rsidR="000A19E6" w:rsidRPr="00212A28" w:rsidRDefault="000A19E6" w:rsidP="000A19E6">
            <w:pPr>
              <w:pStyle w:val="Kop2"/>
            </w:pPr>
            <w:r>
              <w:t>Cursussen</w:t>
            </w:r>
          </w:p>
          <w:p w14:paraId="2263715D" w14:textId="1F2D09D8" w:rsidR="000A19E6" w:rsidRDefault="007D6E7B" w:rsidP="000A19E6">
            <w:pPr>
              <w:pStyle w:val="Kop4"/>
            </w:pPr>
            <w:r>
              <w:t xml:space="preserve">Wiskunde basisvaardigheden + </w:t>
            </w:r>
            <w:r w:rsidR="000A19E6">
              <w:t>Basisvaardigheden wiskunde B</w:t>
            </w:r>
            <w:r>
              <w:t xml:space="preserve"> </w:t>
            </w:r>
          </w:p>
          <w:p w14:paraId="6FAAD3EB" w14:textId="16911354" w:rsidR="00036450" w:rsidRPr="00140606" w:rsidRDefault="000A19E6" w:rsidP="00EB547B">
            <w:r>
              <w:rPr>
                <w:lang w:bidi="nl-NL"/>
              </w:rPr>
              <w:t>Juli 2018 –</w:t>
            </w:r>
            <w:r w:rsidRPr="00212A28">
              <w:rPr>
                <w:lang w:bidi="nl-NL"/>
              </w:rPr>
              <w:t xml:space="preserve"> </w:t>
            </w:r>
            <w:r>
              <w:t>september 2018</w:t>
            </w:r>
            <w:r w:rsidR="007D6E7B">
              <w:t xml:space="preserve"> Afgerond</w:t>
            </w:r>
          </w:p>
        </w:tc>
      </w:tr>
      <w:tr w:rsidR="00B55B3A" w:rsidRPr="00212A28" w14:paraId="2033BBD7" w14:textId="77777777" w:rsidTr="000A19E6">
        <w:tc>
          <w:tcPr>
            <w:tcW w:w="3600" w:type="dxa"/>
          </w:tcPr>
          <w:p w14:paraId="6645D328" w14:textId="77777777" w:rsidR="00B55B3A" w:rsidRDefault="00B55B3A" w:rsidP="000A19E6">
            <w:pPr>
              <w:pStyle w:val="Kop3"/>
            </w:pPr>
          </w:p>
        </w:tc>
        <w:tc>
          <w:tcPr>
            <w:tcW w:w="720" w:type="dxa"/>
          </w:tcPr>
          <w:p w14:paraId="1FC29D45" w14:textId="77777777" w:rsidR="00B55B3A" w:rsidRPr="00A9277D" w:rsidRDefault="00B55B3A" w:rsidP="000A19E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181D96" w14:textId="77777777" w:rsidR="00B55B3A" w:rsidRDefault="00B55B3A" w:rsidP="000A19E6">
            <w:pPr>
              <w:pStyle w:val="Kop2"/>
            </w:pPr>
          </w:p>
        </w:tc>
      </w:tr>
    </w:tbl>
    <w:p w14:paraId="57B82D30" w14:textId="77777777" w:rsidR="00862E3F" w:rsidRPr="00212A28" w:rsidRDefault="00862E3F" w:rsidP="00A9277D">
      <w:pPr>
        <w:tabs>
          <w:tab w:val="left" w:pos="990"/>
        </w:tabs>
      </w:pPr>
    </w:p>
    <w:sectPr w:rsidR="00862E3F" w:rsidRPr="00212A28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9CD51" w14:textId="77777777" w:rsidR="006F79E6" w:rsidRDefault="006F79E6" w:rsidP="000C45FF">
      <w:r>
        <w:separator/>
      </w:r>
    </w:p>
  </w:endnote>
  <w:endnote w:type="continuationSeparator" w:id="0">
    <w:p w14:paraId="24B8DD46" w14:textId="77777777" w:rsidR="006F79E6" w:rsidRDefault="006F79E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114E3" w14:textId="77777777" w:rsidR="006F79E6" w:rsidRDefault="006F79E6" w:rsidP="000C45FF">
      <w:r>
        <w:separator/>
      </w:r>
    </w:p>
  </w:footnote>
  <w:footnote w:type="continuationSeparator" w:id="0">
    <w:p w14:paraId="50598B15" w14:textId="77777777" w:rsidR="006F79E6" w:rsidRDefault="006F79E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3EA8A" w14:textId="77777777" w:rsidR="000C45FF" w:rsidRPr="00212A28" w:rsidRDefault="000C45FF">
    <w:pPr>
      <w:pStyle w:val="Koptekst"/>
    </w:pPr>
    <w:r w:rsidRPr="00212A28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52F8A36" wp14:editId="3BD6295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CC4AF6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BE1C0A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8EF7C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005E3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D8269C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901E06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EC72B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2EED10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DC4C6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C490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240B4E"/>
    <w:multiLevelType w:val="hybridMultilevel"/>
    <w:tmpl w:val="E80836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11E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A65C6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CE368B5"/>
    <w:multiLevelType w:val="hybridMultilevel"/>
    <w:tmpl w:val="782462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166CE"/>
    <w:multiLevelType w:val="hybridMultilevel"/>
    <w:tmpl w:val="59C69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D52C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08685943">
    <w:abstractNumId w:val="11"/>
  </w:num>
  <w:num w:numId="2" w16cid:durableId="904336407">
    <w:abstractNumId w:val="15"/>
  </w:num>
  <w:num w:numId="3" w16cid:durableId="1965891185">
    <w:abstractNumId w:val="8"/>
  </w:num>
  <w:num w:numId="4" w16cid:durableId="26179926">
    <w:abstractNumId w:val="3"/>
  </w:num>
  <w:num w:numId="5" w16cid:durableId="924457567">
    <w:abstractNumId w:val="2"/>
  </w:num>
  <w:num w:numId="6" w16cid:durableId="1771773743">
    <w:abstractNumId w:val="1"/>
  </w:num>
  <w:num w:numId="7" w16cid:durableId="1189368759">
    <w:abstractNumId w:val="0"/>
  </w:num>
  <w:num w:numId="8" w16cid:durableId="739445841">
    <w:abstractNumId w:val="9"/>
  </w:num>
  <w:num w:numId="9" w16cid:durableId="133573354">
    <w:abstractNumId w:val="7"/>
  </w:num>
  <w:num w:numId="10" w16cid:durableId="1583875548">
    <w:abstractNumId w:val="6"/>
  </w:num>
  <w:num w:numId="11" w16cid:durableId="1026296359">
    <w:abstractNumId w:val="5"/>
  </w:num>
  <w:num w:numId="12" w16cid:durableId="97793746">
    <w:abstractNumId w:val="4"/>
  </w:num>
  <w:num w:numId="13" w16cid:durableId="940844872">
    <w:abstractNumId w:val="12"/>
  </w:num>
  <w:num w:numId="14" w16cid:durableId="2093312178">
    <w:abstractNumId w:val="13"/>
  </w:num>
  <w:num w:numId="15" w16cid:durableId="983923748">
    <w:abstractNumId w:val="14"/>
  </w:num>
  <w:num w:numId="16" w16cid:durableId="599218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9E6"/>
    <w:rsid w:val="00025834"/>
    <w:rsid w:val="00036450"/>
    <w:rsid w:val="000474DE"/>
    <w:rsid w:val="00055560"/>
    <w:rsid w:val="00084FE7"/>
    <w:rsid w:val="00094499"/>
    <w:rsid w:val="000A19E6"/>
    <w:rsid w:val="000B66A3"/>
    <w:rsid w:val="000B72D4"/>
    <w:rsid w:val="000C45FF"/>
    <w:rsid w:val="000E2839"/>
    <w:rsid w:val="000E3FD1"/>
    <w:rsid w:val="000E51F4"/>
    <w:rsid w:val="0010389D"/>
    <w:rsid w:val="00103911"/>
    <w:rsid w:val="00112054"/>
    <w:rsid w:val="00112B00"/>
    <w:rsid w:val="00131075"/>
    <w:rsid w:val="00140606"/>
    <w:rsid w:val="001424E5"/>
    <w:rsid w:val="001433D6"/>
    <w:rsid w:val="001525E1"/>
    <w:rsid w:val="0016023C"/>
    <w:rsid w:val="001715CB"/>
    <w:rsid w:val="00180329"/>
    <w:rsid w:val="0019001F"/>
    <w:rsid w:val="001A039F"/>
    <w:rsid w:val="001A74A5"/>
    <w:rsid w:val="001B2ABD"/>
    <w:rsid w:val="001B3B88"/>
    <w:rsid w:val="001C0B5D"/>
    <w:rsid w:val="001D0D36"/>
    <w:rsid w:val="001E0391"/>
    <w:rsid w:val="001E1759"/>
    <w:rsid w:val="001E29C4"/>
    <w:rsid w:val="001F1ECC"/>
    <w:rsid w:val="00212A28"/>
    <w:rsid w:val="002400EB"/>
    <w:rsid w:val="00256CF7"/>
    <w:rsid w:val="002727F3"/>
    <w:rsid w:val="00275EA5"/>
    <w:rsid w:val="00281FD5"/>
    <w:rsid w:val="00285BE9"/>
    <w:rsid w:val="002D3CA3"/>
    <w:rsid w:val="002E3B85"/>
    <w:rsid w:val="002F1E9A"/>
    <w:rsid w:val="0030481B"/>
    <w:rsid w:val="00304D16"/>
    <w:rsid w:val="003156FC"/>
    <w:rsid w:val="00316093"/>
    <w:rsid w:val="003254B5"/>
    <w:rsid w:val="00353CD9"/>
    <w:rsid w:val="00355B4A"/>
    <w:rsid w:val="0037121F"/>
    <w:rsid w:val="003944BD"/>
    <w:rsid w:val="003947B0"/>
    <w:rsid w:val="003A6B7D"/>
    <w:rsid w:val="003B06CA"/>
    <w:rsid w:val="003B0F47"/>
    <w:rsid w:val="00406685"/>
    <w:rsid w:val="004071FC"/>
    <w:rsid w:val="004142CD"/>
    <w:rsid w:val="00445947"/>
    <w:rsid w:val="00452D7D"/>
    <w:rsid w:val="004813B3"/>
    <w:rsid w:val="00496591"/>
    <w:rsid w:val="004C63E4"/>
    <w:rsid w:val="004D3011"/>
    <w:rsid w:val="004E7220"/>
    <w:rsid w:val="005262AC"/>
    <w:rsid w:val="00543DFA"/>
    <w:rsid w:val="00557BA1"/>
    <w:rsid w:val="00565081"/>
    <w:rsid w:val="0058263C"/>
    <w:rsid w:val="005979F5"/>
    <w:rsid w:val="005A559A"/>
    <w:rsid w:val="005C5907"/>
    <w:rsid w:val="005E39D5"/>
    <w:rsid w:val="00600670"/>
    <w:rsid w:val="00614227"/>
    <w:rsid w:val="006156E8"/>
    <w:rsid w:val="0062123A"/>
    <w:rsid w:val="00644988"/>
    <w:rsid w:val="00646E75"/>
    <w:rsid w:val="006771D0"/>
    <w:rsid w:val="006877B2"/>
    <w:rsid w:val="00687E5F"/>
    <w:rsid w:val="006C4D76"/>
    <w:rsid w:val="006F79E6"/>
    <w:rsid w:val="00715FCB"/>
    <w:rsid w:val="00735B71"/>
    <w:rsid w:val="00743101"/>
    <w:rsid w:val="00756AD9"/>
    <w:rsid w:val="007775E1"/>
    <w:rsid w:val="00783270"/>
    <w:rsid w:val="007867A0"/>
    <w:rsid w:val="007927F5"/>
    <w:rsid w:val="007B40F5"/>
    <w:rsid w:val="007B65D6"/>
    <w:rsid w:val="007D6E7B"/>
    <w:rsid w:val="00802CA0"/>
    <w:rsid w:val="00813A7A"/>
    <w:rsid w:val="00834971"/>
    <w:rsid w:val="00862E3F"/>
    <w:rsid w:val="009260CD"/>
    <w:rsid w:val="00927A39"/>
    <w:rsid w:val="00934F53"/>
    <w:rsid w:val="00952C25"/>
    <w:rsid w:val="009647F6"/>
    <w:rsid w:val="00965C7D"/>
    <w:rsid w:val="009F5D13"/>
    <w:rsid w:val="00A15347"/>
    <w:rsid w:val="00A2118D"/>
    <w:rsid w:val="00A256AA"/>
    <w:rsid w:val="00A54819"/>
    <w:rsid w:val="00A54AA6"/>
    <w:rsid w:val="00A55775"/>
    <w:rsid w:val="00A900B1"/>
    <w:rsid w:val="00A9277D"/>
    <w:rsid w:val="00AD76E2"/>
    <w:rsid w:val="00AE6BFB"/>
    <w:rsid w:val="00B026FC"/>
    <w:rsid w:val="00B20152"/>
    <w:rsid w:val="00B22BE8"/>
    <w:rsid w:val="00B23F4F"/>
    <w:rsid w:val="00B359E4"/>
    <w:rsid w:val="00B55B3A"/>
    <w:rsid w:val="00B57D98"/>
    <w:rsid w:val="00B70850"/>
    <w:rsid w:val="00B71509"/>
    <w:rsid w:val="00B7247C"/>
    <w:rsid w:val="00B7735E"/>
    <w:rsid w:val="00B82DB3"/>
    <w:rsid w:val="00BA0DC3"/>
    <w:rsid w:val="00BC4803"/>
    <w:rsid w:val="00BC6E4E"/>
    <w:rsid w:val="00C066B6"/>
    <w:rsid w:val="00C30E45"/>
    <w:rsid w:val="00C31B01"/>
    <w:rsid w:val="00C37BA1"/>
    <w:rsid w:val="00C4674C"/>
    <w:rsid w:val="00C506CF"/>
    <w:rsid w:val="00C66813"/>
    <w:rsid w:val="00C72BED"/>
    <w:rsid w:val="00C72BF8"/>
    <w:rsid w:val="00C778A3"/>
    <w:rsid w:val="00C9578B"/>
    <w:rsid w:val="00CB0055"/>
    <w:rsid w:val="00CC0C6D"/>
    <w:rsid w:val="00CD54AD"/>
    <w:rsid w:val="00D04BFE"/>
    <w:rsid w:val="00D24061"/>
    <w:rsid w:val="00D2522B"/>
    <w:rsid w:val="00D422DE"/>
    <w:rsid w:val="00D428FC"/>
    <w:rsid w:val="00D5459D"/>
    <w:rsid w:val="00D857D3"/>
    <w:rsid w:val="00DA1F4D"/>
    <w:rsid w:val="00DA2E35"/>
    <w:rsid w:val="00DA38A4"/>
    <w:rsid w:val="00DA62B4"/>
    <w:rsid w:val="00DB3176"/>
    <w:rsid w:val="00DD172A"/>
    <w:rsid w:val="00DD2DEF"/>
    <w:rsid w:val="00DF20E0"/>
    <w:rsid w:val="00E06955"/>
    <w:rsid w:val="00E25A26"/>
    <w:rsid w:val="00E42020"/>
    <w:rsid w:val="00E4381A"/>
    <w:rsid w:val="00E55306"/>
    <w:rsid w:val="00E55D74"/>
    <w:rsid w:val="00E81B5C"/>
    <w:rsid w:val="00EB547B"/>
    <w:rsid w:val="00EC4EF4"/>
    <w:rsid w:val="00EC567D"/>
    <w:rsid w:val="00ED435B"/>
    <w:rsid w:val="00ED4D2B"/>
    <w:rsid w:val="00ED5163"/>
    <w:rsid w:val="00F05FFB"/>
    <w:rsid w:val="00F12D0F"/>
    <w:rsid w:val="00F21AD8"/>
    <w:rsid w:val="00F60274"/>
    <w:rsid w:val="00F61882"/>
    <w:rsid w:val="00F77753"/>
    <w:rsid w:val="00F77FB9"/>
    <w:rsid w:val="00FB068F"/>
    <w:rsid w:val="00FB6E32"/>
    <w:rsid w:val="00FE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3E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567D"/>
    <w:rPr>
      <w:rFonts w:ascii="Century Gothic" w:hAnsi="Century Gothic"/>
      <w:sz w:val="18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557BA1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557BA1"/>
  </w:style>
  <w:style w:type="character" w:customStyle="1" w:styleId="DatumChar">
    <w:name w:val="Datum Char"/>
    <w:basedOn w:val="Standaardalinea-lettertype"/>
    <w:link w:val="Datum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">
    <w:name w:val="Table Grid"/>
    <w:basedOn w:val="Standaardtabe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57BA1"/>
    <w:rPr>
      <w:rFonts w:ascii="Century Gothic" w:hAnsi="Century Gothic"/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7BA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557BA1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557BA1"/>
    <w:pPr>
      <w:numPr>
        <w:numId w:val="2"/>
      </w:numPr>
    </w:pPr>
  </w:style>
  <w:style w:type="character" w:styleId="HTMLCode">
    <w:name w:val="HTML Code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57BA1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character" w:styleId="HTML-toetsenbord">
    <w:name w:val="HTML Keyboard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BA1"/>
    <w:rPr>
      <w:rFonts w:ascii="Consolas" w:hAnsi="Consolas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rsid w:val="00557B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rsid w:val="00557BA1"/>
    <w:pPr>
      <w:spacing w:after="100"/>
      <w:ind w:left="180"/>
    </w:pPr>
  </w:style>
  <w:style w:type="paragraph" w:styleId="Inhopg3">
    <w:name w:val="toc 3"/>
    <w:basedOn w:val="Standaard"/>
    <w:next w:val="Standaard"/>
    <w:autoRedefine/>
    <w:uiPriority w:val="39"/>
    <w:semiHidden/>
    <w:rsid w:val="00557BA1"/>
    <w:pPr>
      <w:spacing w:after="100"/>
      <w:ind w:left="360"/>
    </w:pPr>
  </w:style>
  <w:style w:type="paragraph" w:styleId="Inhopg4">
    <w:name w:val="toc 4"/>
    <w:basedOn w:val="Standaard"/>
    <w:next w:val="Standaard"/>
    <w:autoRedefine/>
    <w:uiPriority w:val="39"/>
    <w:semiHidden/>
    <w:rsid w:val="00557BA1"/>
    <w:pPr>
      <w:spacing w:after="100"/>
      <w:ind w:left="540"/>
    </w:pPr>
  </w:style>
  <w:style w:type="paragraph" w:styleId="Inhopg5">
    <w:name w:val="toc 5"/>
    <w:basedOn w:val="Standaard"/>
    <w:next w:val="Standaard"/>
    <w:autoRedefine/>
    <w:uiPriority w:val="39"/>
    <w:semiHidden/>
    <w:rsid w:val="00557BA1"/>
    <w:pPr>
      <w:spacing w:after="100"/>
      <w:ind w:left="720"/>
    </w:pPr>
  </w:style>
  <w:style w:type="paragraph" w:styleId="Inhopg6">
    <w:name w:val="toc 6"/>
    <w:basedOn w:val="Standaard"/>
    <w:next w:val="Standaard"/>
    <w:autoRedefine/>
    <w:uiPriority w:val="39"/>
    <w:semiHidden/>
    <w:rsid w:val="00557BA1"/>
    <w:pPr>
      <w:spacing w:after="100"/>
      <w:ind w:left="900"/>
    </w:pPr>
  </w:style>
  <w:style w:type="paragraph" w:styleId="Inhopg7">
    <w:name w:val="toc 7"/>
    <w:basedOn w:val="Standaard"/>
    <w:next w:val="Standaard"/>
    <w:autoRedefine/>
    <w:uiPriority w:val="39"/>
    <w:semiHidden/>
    <w:rsid w:val="00557BA1"/>
    <w:pPr>
      <w:spacing w:after="100"/>
      <w:ind w:left="1080"/>
    </w:pPr>
  </w:style>
  <w:style w:type="paragraph" w:styleId="Inhopg8">
    <w:name w:val="toc 8"/>
    <w:basedOn w:val="Standaard"/>
    <w:next w:val="Standaard"/>
    <w:autoRedefine/>
    <w:uiPriority w:val="39"/>
    <w:semiHidden/>
    <w:rsid w:val="00557BA1"/>
    <w:pPr>
      <w:spacing w:after="100"/>
      <w:ind w:left="1260"/>
    </w:pPr>
  </w:style>
  <w:style w:type="paragraph" w:styleId="Inhopg9">
    <w:name w:val="toc 9"/>
    <w:basedOn w:val="Standaard"/>
    <w:next w:val="Standaard"/>
    <w:autoRedefine/>
    <w:uiPriority w:val="39"/>
    <w:semiHidden/>
    <w:rsid w:val="00557BA1"/>
    <w:pPr>
      <w:spacing w:after="100"/>
      <w:ind w:left="14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7BA1"/>
    <w:pPr>
      <w:outlineLvl w:val="9"/>
    </w:pPr>
  </w:style>
  <w:style w:type="character" w:styleId="Subtieleverwijzing">
    <w:name w:val="Subtle Reference"/>
    <w:basedOn w:val="Standaardalinea-lettertype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557BA1"/>
  </w:style>
  <w:style w:type="character" w:styleId="Titelvanboek">
    <w:name w:val="Book Title"/>
    <w:basedOn w:val="Standaardalinea-lettertype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557BA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57BA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57BA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57BA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57BA1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qFormat/>
    <w:rsid w:val="00557BA1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57BA1"/>
    <w:pPr>
      <w:numPr>
        <w:numId w:val="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57BA1"/>
    <w:pPr>
      <w:numPr>
        <w:numId w:val="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57BA1"/>
    <w:pPr>
      <w:numPr>
        <w:numId w:val="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57BA1"/>
    <w:pPr>
      <w:numPr>
        <w:numId w:val="7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57BA1"/>
    <w:pPr>
      <w:numPr>
        <w:numId w:val="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57BA1"/>
    <w:pPr>
      <w:numPr>
        <w:numId w:val="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57BA1"/>
    <w:pPr>
      <w:numPr>
        <w:numId w:val="1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57BA1"/>
    <w:pPr>
      <w:numPr>
        <w:numId w:val="1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57BA1"/>
    <w:pPr>
      <w:numPr>
        <w:numId w:val="12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57BA1"/>
  </w:style>
  <w:style w:type="paragraph" w:styleId="Macrotekst">
    <w:name w:val="macro"/>
    <w:link w:val="Macroteks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57BA1"/>
    <w:rPr>
      <w:rFonts w:ascii="Consolas" w:hAnsi="Consolas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7BA1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57BA1"/>
    <w:pPr>
      <w:ind w:left="180" w:hanging="180"/>
    </w:pPr>
  </w:style>
  <w:style w:type="paragraph" w:styleId="Kopbronvermelding">
    <w:name w:val="toa heading"/>
    <w:basedOn w:val="Standaard"/>
    <w:next w:val="Standaard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Kleurrijkelijst">
    <w:name w:val="Colorful List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7BA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7B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Adresenvelop">
    <w:name w:val="envelope address"/>
    <w:basedOn w:val="Standaard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ktekst">
    <w:name w:val="Block Text"/>
    <w:basedOn w:val="Standaard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57BA1"/>
    <w:pPr>
      <w:numPr>
        <w:numId w:val="13"/>
      </w:numPr>
    </w:pPr>
  </w:style>
  <w:style w:type="table" w:styleId="Onopgemaaktetabel1">
    <w:name w:val="Plain Table 1"/>
    <w:basedOn w:val="Standaardtabe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557BA1"/>
    <w:rPr>
      <w:rFonts w:ascii="Century Gothic" w:hAnsi="Century Gothic"/>
      <w:sz w:val="18"/>
      <w:szCs w:val="22"/>
    </w:rPr>
  </w:style>
  <w:style w:type="character" w:styleId="Intensieveverwijzing">
    <w:name w:val="Intense Reference"/>
    <w:basedOn w:val="Standaardalinea-lettertype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evebenadrukking">
    <w:name w:val="Intense Emphasis"/>
    <w:basedOn w:val="Standaardalinea-lettertype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alweb">
    <w:name w:val="Normal (Web)"/>
    <w:basedOn w:val="Standaard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Standaardalinea-lettertype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Standaardalinea-lettertype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57BA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57BA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57BA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tandaardinspringing">
    <w:name w:val="Normal Indent"/>
    <w:basedOn w:val="Standaard"/>
    <w:uiPriority w:val="99"/>
    <w:semiHidden/>
    <w:unhideWhenUsed/>
    <w:rsid w:val="00557BA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57BA1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igentijdsetabel">
    <w:name w:val="Table Contemporary"/>
    <w:basedOn w:val="Standaardtabe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2">
    <w:name w:val="List Table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3">
    <w:name w:val="List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57BA1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57BA1"/>
  </w:style>
  <w:style w:type="character" w:customStyle="1" w:styleId="AanhefChar">
    <w:name w:val="Aanhef Char"/>
    <w:basedOn w:val="Standaardalinea-lettertype"/>
    <w:link w:val="Aanhef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kolommen1">
    <w:name w:val="Table Columns 1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557BA1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envoudigetabel1">
    <w:name w:val="Table Simple 1"/>
    <w:basedOn w:val="Standaardtabe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57BA1"/>
    <w:pPr>
      <w:ind w:left="1620" w:hanging="18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57BA1"/>
    <w:rPr>
      <w:rFonts w:ascii="Consolas" w:hAnsi="Consolas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57BA1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1">
    <w:name w:val="Table Grid 1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3">
    <w:name w:val="Grid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7B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table" w:styleId="3D-effectenvoortabel1">
    <w:name w:val="Table 3D effects 1"/>
    <w:basedOn w:val="Standaardtabe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qFormat/>
    <w:rsid w:val="00557BA1"/>
    <w:rPr>
      <w:rFonts w:ascii="Century Gothic" w:hAnsi="Century Gothic"/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65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ima\AppData\Local\Microsoft\Office\16.0\DTS\nl-NL%7b395E7FBE-21B1-4EEB-BD0E-347AD61A8FDA%7d\%7b215AAF36-B337-4CE7-8D89-D207B2A69384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5C067D2397F44CD93D53071957164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68B26C-42B0-43F1-974C-00BC08BD2BD1}"/>
      </w:docPartPr>
      <w:docPartBody>
        <w:p w:rsidR="007D214C" w:rsidRDefault="00B9149B">
          <w:pPr>
            <w:pStyle w:val="75C067D2397F44CD93D53071957164B2"/>
          </w:pPr>
          <w:r w:rsidRPr="00212A28">
            <w:rPr>
              <w:lang w:bidi="nl-NL"/>
            </w:rPr>
            <w:t>OPLEIDING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6E"/>
    <w:rsid w:val="000C41A9"/>
    <w:rsid w:val="001A039F"/>
    <w:rsid w:val="001D0D36"/>
    <w:rsid w:val="00337386"/>
    <w:rsid w:val="0035603D"/>
    <w:rsid w:val="005519AB"/>
    <w:rsid w:val="005632B7"/>
    <w:rsid w:val="00581CEB"/>
    <w:rsid w:val="005E7D8F"/>
    <w:rsid w:val="00650044"/>
    <w:rsid w:val="00676AEE"/>
    <w:rsid w:val="006E566E"/>
    <w:rsid w:val="00732AF3"/>
    <w:rsid w:val="0074380D"/>
    <w:rsid w:val="007C4878"/>
    <w:rsid w:val="007D214C"/>
    <w:rsid w:val="00B42189"/>
    <w:rsid w:val="00B9149B"/>
    <w:rsid w:val="00BE540F"/>
    <w:rsid w:val="00C80BED"/>
    <w:rsid w:val="00CB01A0"/>
    <w:rsid w:val="00D46A71"/>
    <w:rsid w:val="00D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75C067D2397F44CD93D53071957164B2">
    <w:name w:val="75C067D2397F44CD93D53071957164B2"/>
  </w:style>
  <w:style w:type="character" w:customStyle="1" w:styleId="Kop2Char">
    <w:name w:val="Kop 2 Char"/>
    <w:basedOn w:val="Standaardalinea-lettertype"/>
    <w:link w:val="Kop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{215AAF36-B337-4CE7-8D89-D207B2A69384}tf00546271.dotx</Template>
  <TotalTime>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2020-10-20T12:10:00Z</dcterms:created>
  <dcterms:modified xsi:type="dcterms:W3CDTF">2024-07-17T10:31:00Z</dcterms:modified>
</cp:coreProperties>
</file>